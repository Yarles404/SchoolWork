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24711998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01C748FE" w14:textId="16FED070" w:rsidR="00692703" w:rsidRPr="00CF1A49" w:rsidRDefault="00654CD3" w:rsidP="00913946">
            <w:pPr>
              <w:pStyle w:val="Title"/>
            </w:pPr>
            <w:r>
              <w:t>Charles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Yang</w:t>
            </w:r>
          </w:p>
          <w:p w14:paraId="5547E0CF" w14:textId="11636B61" w:rsidR="00692703" w:rsidRPr="00CF1A49" w:rsidRDefault="00654CD3" w:rsidP="00913946">
            <w:pPr>
              <w:pStyle w:val="ContactInfo"/>
              <w:contextualSpacing w:val="0"/>
            </w:pPr>
            <w:r>
              <w:t>1304 Alabama Lane, Ames, IA 50014</w:t>
            </w:r>
            <w:r w:rsidR="00692703" w:rsidRPr="00CF1A49">
              <w:t xml:space="preserve"> </w:t>
            </w:r>
          </w:p>
          <w:p w14:paraId="4188494E" w14:textId="03A45242" w:rsidR="00692703" w:rsidRPr="00CF1A49" w:rsidRDefault="00654CD3" w:rsidP="00913946">
            <w:pPr>
              <w:pStyle w:val="ContactInfoEmphasis"/>
              <w:contextualSpacing w:val="0"/>
            </w:pPr>
            <w:r>
              <w:t>yarlescy@gmail.com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B0883F332DE44CE799DB4FFBB2A714A0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yarles@iastate.edu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86AD97CABBBB42D58DAF28A923359051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515-559-3423</w:t>
            </w:r>
          </w:p>
        </w:tc>
      </w:tr>
      <w:tr w:rsidR="005579C9" w:rsidRPr="00CF1A49" w14:paraId="7E9C2F01" w14:textId="77777777" w:rsidTr="005579C9">
        <w:trPr>
          <w:trHeight w:hRule="exact" w:val="288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21EF910C" w14:textId="77777777" w:rsidR="005579C9" w:rsidRDefault="005579C9" w:rsidP="005579C9"/>
        </w:tc>
      </w:tr>
    </w:tbl>
    <w:p w14:paraId="48C43BAA" w14:textId="77777777" w:rsidR="005579C9" w:rsidRDefault="005579C9" w:rsidP="005579C9">
      <w:pPr>
        <w:pStyle w:val="Header"/>
      </w:pPr>
    </w:p>
    <w:p w14:paraId="2B31BDCE" w14:textId="77777777" w:rsidR="005579C9" w:rsidRPr="005579C9" w:rsidRDefault="00536515" w:rsidP="005579C9">
      <w:pPr>
        <w:pStyle w:val="Header"/>
      </w:pPr>
      <w:sdt>
        <w:sdtPr>
          <w:id w:val="-530570983"/>
          <w:placeholder>
            <w:docPart w:val="DAAEEFA7BB1A4541BD1AFA4CCE6F902E"/>
          </w:placeholder>
          <w:temporary/>
          <w:showingPlcHdr/>
          <w15:appearance w15:val="hidden"/>
        </w:sdtPr>
        <w:sdtEndPr/>
        <w:sdtContent>
          <w:r w:rsidR="005579C9" w:rsidRPr="005579C9">
            <w:t>[Recipient Name]</w:t>
          </w:r>
        </w:sdtContent>
      </w:sdt>
    </w:p>
    <w:p w14:paraId="2E4B4188" w14:textId="77777777" w:rsidR="005579C9" w:rsidRPr="005579C9" w:rsidRDefault="00536515" w:rsidP="005579C9">
      <w:pPr>
        <w:pStyle w:val="Header"/>
      </w:pPr>
      <w:sdt>
        <w:sdtPr>
          <w:id w:val="161364655"/>
          <w:placeholder>
            <w:docPart w:val="C2111AFC1AC247C7A268E0FE94AEBD6B"/>
          </w:placeholder>
          <w:temporary/>
          <w:showingPlcHdr/>
          <w15:appearance w15:val="hidden"/>
        </w:sdtPr>
        <w:sdtEndPr/>
        <w:sdtContent>
          <w:r w:rsidR="005579C9" w:rsidRPr="005579C9">
            <w:t>[Title]</w:t>
          </w:r>
        </w:sdtContent>
      </w:sdt>
    </w:p>
    <w:p w14:paraId="181DD301" w14:textId="77777777" w:rsidR="005579C9" w:rsidRPr="005579C9" w:rsidRDefault="00536515" w:rsidP="005579C9">
      <w:pPr>
        <w:pStyle w:val="Header"/>
      </w:pPr>
      <w:sdt>
        <w:sdtPr>
          <w:id w:val="-1371762988"/>
          <w:placeholder>
            <w:docPart w:val="4818BE75E4474D9D9FE054DFE9CBB7FE"/>
          </w:placeholder>
          <w:temporary/>
          <w:showingPlcHdr/>
          <w15:appearance w15:val="hidden"/>
        </w:sdtPr>
        <w:sdtEndPr/>
        <w:sdtContent>
          <w:r w:rsidR="005579C9" w:rsidRPr="005579C9">
            <w:t>[Company]</w:t>
          </w:r>
        </w:sdtContent>
      </w:sdt>
    </w:p>
    <w:p w14:paraId="4B34839C" w14:textId="77777777" w:rsidR="005579C9" w:rsidRPr="005579C9" w:rsidRDefault="00536515" w:rsidP="005579C9">
      <w:pPr>
        <w:pStyle w:val="Header"/>
      </w:pPr>
      <w:sdt>
        <w:sdtPr>
          <w:id w:val="-1451239978"/>
          <w:placeholder>
            <w:docPart w:val="646E804902F647148A2CB7C24F0F83A7"/>
          </w:placeholder>
          <w:temporary/>
          <w:showingPlcHdr/>
          <w15:appearance w15:val="hidden"/>
        </w:sdtPr>
        <w:sdtEndPr/>
        <w:sdtContent>
          <w:r w:rsidR="005579C9" w:rsidRPr="005579C9">
            <w:t>[Recipient Street Address]</w:t>
          </w:r>
        </w:sdtContent>
      </w:sdt>
    </w:p>
    <w:p w14:paraId="38A9E4FE" w14:textId="77777777" w:rsidR="005579C9" w:rsidRDefault="00536515" w:rsidP="005579C9">
      <w:pPr>
        <w:pStyle w:val="Header"/>
      </w:pPr>
      <w:sdt>
        <w:sdtPr>
          <w:id w:val="-810639550"/>
          <w:placeholder>
            <w:docPart w:val="CF5ED884170A4C6CAE5D943628CEEFC9"/>
          </w:placeholder>
          <w:temporary/>
          <w:showingPlcHdr/>
          <w15:appearance w15:val="hidden"/>
        </w:sdtPr>
        <w:sdtEndPr/>
        <w:sdtContent>
          <w:r w:rsidR="005579C9" w:rsidRPr="005579C9">
            <w:t>[Recipient City, ST Zip]</w:t>
          </w:r>
        </w:sdtContent>
      </w:sdt>
    </w:p>
    <w:p w14:paraId="68C2BEA3" w14:textId="77777777" w:rsidR="005579C9" w:rsidRPr="005579C9" w:rsidRDefault="005579C9" w:rsidP="005579C9">
      <w:pPr>
        <w:pStyle w:val="Header"/>
      </w:pP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620" w:firstRow="1" w:lastRow="0" w:firstColumn="0" w:lastColumn="0" w:noHBand="1" w:noVBand="1"/>
        <w:tblDescription w:val="Experience layout table"/>
      </w:tblPr>
      <w:tblGrid>
        <w:gridCol w:w="9290"/>
      </w:tblGrid>
      <w:tr w:rsidR="005579C9" w:rsidRPr="00CF1A49" w14:paraId="7C2E471D" w14:textId="77777777" w:rsidTr="00BB7E51">
        <w:trPr>
          <w:trHeight w:val="8914"/>
        </w:trPr>
        <w:tc>
          <w:tcPr>
            <w:tcW w:w="9290" w:type="dxa"/>
          </w:tcPr>
          <w:p w14:paraId="12184F4E" w14:textId="77777777" w:rsidR="005579C9" w:rsidRDefault="005579C9" w:rsidP="005579C9">
            <w:pPr>
              <w:pStyle w:val="Header"/>
            </w:pPr>
          </w:p>
          <w:p w14:paraId="49A71FE1" w14:textId="77777777" w:rsidR="005579C9" w:rsidRPr="005579C9" w:rsidRDefault="005579C9" w:rsidP="00BB7E51">
            <w:pPr>
              <w:pStyle w:val="Heading2"/>
              <w:outlineLvl w:val="1"/>
            </w:pPr>
            <w:r w:rsidRPr="005579C9">
              <w:t xml:space="preserve">Dear </w:t>
            </w:r>
            <w:sdt>
              <w:sdtPr>
                <w:id w:val="-1913855449"/>
                <w:placeholder>
                  <w:docPart w:val="2817BFA002CC493D97128900D68020DC"/>
                </w:placeholder>
                <w:temporary/>
                <w:showingPlcHdr/>
                <w15:appearance w15:val="hidden"/>
              </w:sdtPr>
              <w:sdtEndPr/>
              <w:sdtContent>
                <w:r w:rsidRPr="00BB7E51">
                  <w:t>[Recipient Name]</w:t>
                </w:r>
              </w:sdtContent>
            </w:sdt>
            <w:r w:rsidRPr="005579C9">
              <w:t>,</w:t>
            </w:r>
          </w:p>
          <w:p w14:paraId="2B7ECB96" w14:textId="77777777" w:rsidR="005579C9" w:rsidRPr="00CF1A49" w:rsidRDefault="005579C9" w:rsidP="005579C9">
            <w:pPr>
              <w:pStyle w:val="Header"/>
            </w:pPr>
          </w:p>
          <w:p w14:paraId="6CC51632" w14:textId="133ABA69" w:rsidR="005579C9" w:rsidRPr="005579C9" w:rsidRDefault="00654CD3" w:rsidP="005579C9">
            <w:r>
              <w:t>Are you looking for a [POSITION TITLE] with:</w:t>
            </w:r>
          </w:p>
          <w:p w14:paraId="2717F82A" w14:textId="752F7CFA" w:rsidR="005579C9" w:rsidRDefault="00654CD3" w:rsidP="00654CD3">
            <w:pPr>
              <w:pStyle w:val="ListBullet"/>
              <w:contextualSpacing w:val="0"/>
            </w:pPr>
            <w:r>
              <w:t>Two years of professional IT and development experience?</w:t>
            </w:r>
          </w:p>
          <w:p w14:paraId="39DA6906" w14:textId="3B8152D0" w:rsidR="00654CD3" w:rsidRDefault="00654CD3" w:rsidP="00654CD3">
            <w:pPr>
              <w:pStyle w:val="ListBullet"/>
              <w:contextualSpacing w:val="0"/>
            </w:pPr>
            <w:r>
              <w:t xml:space="preserve">Strong </w:t>
            </w:r>
            <w:r w:rsidR="00135372">
              <w:t>cap</w:t>
            </w:r>
            <w:r>
              <w:t>abilities to lead and collaborate?</w:t>
            </w:r>
          </w:p>
          <w:p w14:paraId="7CE83B65" w14:textId="47AE102A" w:rsidR="00654CD3" w:rsidRDefault="00654CD3" w:rsidP="00135372">
            <w:pPr>
              <w:pStyle w:val="ListBullet"/>
              <w:contextualSpacing w:val="0"/>
            </w:pPr>
            <w:r>
              <w:t>High energy and standards for his work?</w:t>
            </w:r>
          </w:p>
          <w:p w14:paraId="1250AF15" w14:textId="690D7DF8" w:rsidR="00135372" w:rsidRDefault="00135372" w:rsidP="00135372">
            <w:pPr>
              <w:pStyle w:val="ListBullet"/>
              <w:numPr>
                <w:ilvl w:val="0"/>
                <w:numId w:val="0"/>
              </w:numPr>
              <w:contextualSpacing w:val="0"/>
            </w:pPr>
            <w:r>
              <w:t>If so, I believe you should consider me for the position. I started out my professional career at Iowa State University as a student studying Software Engineering and Data Science. I had the honor of tutoring and TA-ing many classes relevant to my industry. Now, I work as an ever-evolving developer for ISU and Threat Level Gaming.</w:t>
            </w:r>
            <w:r w:rsidR="00536515">
              <w:t xml:space="preserve"> You can learn more about me at </w:t>
            </w:r>
            <w:hyperlink r:id="rId10" w:history="1">
              <w:r w:rsidR="00536515">
                <w:rPr>
                  <w:rStyle w:val="Hyperlink"/>
                </w:rPr>
                <w:t>http://www.iyarles</w:t>
              </w:r>
              <w:r w:rsidR="00536515">
                <w:rPr>
                  <w:rStyle w:val="Hyperlink"/>
                </w:rPr>
                <w:t>.</w:t>
              </w:r>
              <w:r w:rsidR="00536515">
                <w:rPr>
                  <w:rStyle w:val="Hyperlink"/>
                </w:rPr>
                <w:t>net</w:t>
              </w:r>
            </w:hyperlink>
            <w:r w:rsidR="00536515">
              <w:t>.</w:t>
            </w:r>
          </w:p>
          <w:p w14:paraId="0A320B33" w14:textId="1EADF91E" w:rsidR="00135372" w:rsidRPr="005579C9" w:rsidRDefault="00135372" w:rsidP="00135372">
            <w:pPr>
              <w:pStyle w:val="ListBullet"/>
              <w:numPr>
                <w:ilvl w:val="0"/>
                <w:numId w:val="0"/>
              </w:numPr>
              <w:contextualSpacing w:val="0"/>
            </w:pPr>
            <w:r>
              <w:t>My technological abilities include data modeling and visualization, web development, and software/cloud architecture and infrastructure. Although my toolset already includes key technologies such as Python, R, .NET, and AWS, I am always looking to gain further experience in these areas</w:t>
            </w:r>
          </w:p>
          <w:p w14:paraId="5D983AC6" w14:textId="77777777" w:rsidR="005579C9" w:rsidRDefault="005579C9" w:rsidP="005579C9"/>
          <w:p w14:paraId="3B3F3ECE" w14:textId="3EDA34EC" w:rsidR="005579C9" w:rsidRDefault="00654CD3" w:rsidP="00654CD3">
            <w:r>
              <w:t>Thank you for taking the time to consider me for the position</w:t>
            </w:r>
          </w:p>
          <w:p w14:paraId="04592ABF" w14:textId="77777777" w:rsidR="005579C9" w:rsidRPr="00BF09B3" w:rsidRDefault="005579C9" w:rsidP="005579C9"/>
          <w:p w14:paraId="321574CA" w14:textId="7E7B6D76" w:rsidR="005579C9" w:rsidRPr="00CF1A49" w:rsidRDefault="00654CD3" w:rsidP="005579C9">
            <w:r>
              <w:t>Charles Yang</w:t>
            </w:r>
          </w:p>
        </w:tc>
      </w:tr>
    </w:tbl>
    <w:p w14:paraId="166B2CA8" w14:textId="77777777" w:rsidR="00B51D1B" w:rsidRPr="006E1507" w:rsidRDefault="00B51D1B" w:rsidP="005579C9"/>
    <w:sectPr w:rsidR="00B51D1B" w:rsidRPr="006E1507" w:rsidSect="005A1B10">
      <w:footerReference w:type="default" r:id="rId11"/>
      <w:headerReference w:type="first" r:id="rId12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BD822" w14:textId="77777777" w:rsidR="00654CD3" w:rsidRDefault="00654CD3" w:rsidP="0068194B">
      <w:r>
        <w:separator/>
      </w:r>
    </w:p>
    <w:p w14:paraId="154F530A" w14:textId="77777777" w:rsidR="00654CD3" w:rsidRDefault="00654CD3"/>
    <w:p w14:paraId="1F317370" w14:textId="77777777" w:rsidR="00654CD3" w:rsidRDefault="00654CD3"/>
  </w:endnote>
  <w:endnote w:type="continuationSeparator" w:id="0">
    <w:p w14:paraId="22F6C7E8" w14:textId="77777777" w:rsidR="00654CD3" w:rsidRDefault="00654CD3" w:rsidP="0068194B">
      <w:r>
        <w:continuationSeparator/>
      </w:r>
    </w:p>
    <w:p w14:paraId="705FC2AE" w14:textId="77777777" w:rsidR="00654CD3" w:rsidRDefault="00654CD3"/>
    <w:p w14:paraId="24BC7E48" w14:textId="77777777" w:rsidR="00654CD3" w:rsidRDefault="00654C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D0290E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CEC18" w14:textId="77777777" w:rsidR="00654CD3" w:rsidRDefault="00654CD3" w:rsidP="0068194B">
      <w:r>
        <w:separator/>
      </w:r>
    </w:p>
    <w:p w14:paraId="271A1E00" w14:textId="77777777" w:rsidR="00654CD3" w:rsidRDefault="00654CD3"/>
    <w:p w14:paraId="2FFDB234" w14:textId="77777777" w:rsidR="00654CD3" w:rsidRDefault="00654CD3"/>
  </w:footnote>
  <w:footnote w:type="continuationSeparator" w:id="0">
    <w:p w14:paraId="490B9F95" w14:textId="77777777" w:rsidR="00654CD3" w:rsidRDefault="00654CD3" w:rsidP="0068194B">
      <w:r>
        <w:continuationSeparator/>
      </w:r>
    </w:p>
    <w:p w14:paraId="5DF5EDE5" w14:textId="77777777" w:rsidR="00654CD3" w:rsidRDefault="00654CD3"/>
    <w:p w14:paraId="3EB45111" w14:textId="77777777" w:rsidR="00654CD3" w:rsidRDefault="00654CD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BC7FB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00E1AFF" wp14:editId="382E553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40B7D2AC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2MLQ0MLEwNLU0MzBX0lEKTi0uzszPAykwqgUAO9qF7SwAAAA="/>
  </w:docVars>
  <w:rsids>
    <w:rsidRoot w:val="00654CD3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35372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26A01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36515"/>
    <w:rsid w:val="005579C9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E0986"/>
    <w:rsid w:val="005F4B91"/>
    <w:rsid w:val="005F55D2"/>
    <w:rsid w:val="0062312F"/>
    <w:rsid w:val="00625F2C"/>
    <w:rsid w:val="00654CD3"/>
    <w:rsid w:val="006618E9"/>
    <w:rsid w:val="0066439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B7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14F1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91485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9C9"/>
    <w:rPr>
      <w:sz w:val="24"/>
    </w:rPr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5579C9"/>
    <w:pPr>
      <w:numPr>
        <w:numId w:val="5"/>
      </w:numPr>
      <w:spacing w:before="120"/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Greytext">
    <w:name w:val="Grey text"/>
    <w:basedOn w:val="DefaultParagraphFont"/>
    <w:uiPriority w:val="4"/>
    <w:semiHidden/>
    <w:qFormat/>
    <w:rsid w:val="005579C9"/>
    <w:rPr>
      <w:color w:val="808080" w:themeColor="background1" w:themeShade="80"/>
    </w:rPr>
  </w:style>
  <w:style w:type="character" w:styleId="UnresolvedMention">
    <w:name w:val="Unresolved Mention"/>
    <w:basedOn w:val="DefaultParagraphFont"/>
    <w:uiPriority w:val="99"/>
    <w:semiHidden/>
    <w:unhideWhenUsed/>
    <w:rsid w:val="005365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://www.iyarles.ne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rle\AppData\Local\Microsoft\Office\16.0\DTS\en-US%7b2C12F8A1-70B7-4ECA-ABBF-CD661F4D128C%7d\%7b2B6B8D58-D976-405E-82B6-FF10AEAC8630%7dtf16392877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0883F332DE44CE799DB4FFBB2A71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19BEEC-876D-4A91-B417-DE754D4F1553}"/>
      </w:docPartPr>
      <w:docPartBody>
        <w:p w:rsidR="008E1D0E" w:rsidRDefault="008E1D0E">
          <w:pPr>
            <w:pStyle w:val="B0883F332DE44CE799DB4FFBB2A714A0"/>
          </w:pPr>
          <w:r w:rsidRPr="00CF1A49">
            <w:t>·</w:t>
          </w:r>
        </w:p>
      </w:docPartBody>
    </w:docPart>
    <w:docPart>
      <w:docPartPr>
        <w:name w:val="86AD97CABBBB42D58DAF28A923359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FA4C81-9E6A-48F7-A8C7-820AE5E53402}"/>
      </w:docPartPr>
      <w:docPartBody>
        <w:p w:rsidR="008E1D0E" w:rsidRDefault="008E1D0E">
          <w:pPr>
            <w:pStyle w:val="86AD97CABBBB42D58DAF28A923359051"/>
          </w:pPr>
          <w:r w:rsidRPr="00CF1A49">
            <w:t>·</w:t>
          </w:r>
        </w:p>
      </w:docPartBody>
    </w:docPart>
    <w:docPart>
      <w:docPartPr>
        <w:name w:val="DAAEEFA7BB1A4541BD1AFA4CCE6F90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DD23F2-9A32-4AB3-8668-C689AFF513BF}"/>
      </w:docPartPr>
      <w:docPartBody>
        <w:p w:rsidR="008E1D0E" w:rsidRDefault="008E1D0E">
          <w:pPr>
            <w:pStyle w:val="DAAEEFA7BB1A4541BD1AFA4CCE6F902E"/>
          </w:pPr>
          <w:r w:rsidRPr="005579C9">
            <w:rPr>
              <w:rFonts w:eastAsiaTheme="majorEastAsia"/>
            </w:rPr>
            <w:t>[Recipient Name]</w:t>
          </w:r>
        </w:p>
      </w:docPartBody>
    </w:docPart>
    <w:docPart>
      <w:docPartPr>
        <w:name w:val="C2111AFC1AC247C7A268E0FE94AEBD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553CD4-7ED4-4AF4-85BD-12E7E9BEE0F8}"/>
      </w:docPartPr>
      <w:docPartBody>
        <w:p w:rsidR="008E1D0E" w:rsidRDefault="008E1D0E">
          <w:pPr>
            <w:pStyle w:val="C2111AFC1AC247C7A268E0FE94AEBD6B"/>
          </w:pPr>
          <w:r w:rsidRPr="005579C9">
            <w:rPr>
              <w:rFonts w:eastAsiaTheme="majorEastAsia"/>
            </w:rPr>
            <w:t>[Title]</w:t>
          </w:r>
        </w:p>
      </w:docPartBody>
    </w:docPart>
    <w:docPart>
      <w:docPartPr>
        <w:name w:val="4818BE75E4474D9D9FE054DFE9CBB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E24FFA-CD5C-4736-8624-90366605B46D}"/>
      </w:docPartPr>
      <w:docPartBody>
        <w:p w:rsidR="008E1D0E" w:rsidRDefault="008E1D0E">
          <w:pPr>
            <w:pStyle w:val="4818BE75E4474D9D9FE054DFE9CBB7FE"/>
          </w:pPr>
          <w:r w:rsidRPr="005579C9">
            <w:rPr>
              <w:rFonts w:eastAsiaTheme="majorEastAsia"/>
            </w:rPr>
            <w:t>[Company]</w:t>
          </w:r>
        </w:p>
      </w:docPartBody>
    </w:docPart>
    <w:docPart>
      <w:docPartPr>
        <w:name w:val="646E804902F647148A2CB7C24F0F83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457747-0650-4148-8083-38C416B79C00}"/>
      </w:docPartPr>
      <w:docPartBody>
        <w:p w:rsidR="008E1D0E" w:rsidRDefault="008E1D0E">
          <w:pPr>
            <w:pStyle w:val="646E804902F647148A2CB7C24F0F83A7"/>
          </w:pPr>
          <w:r w:rsidRPr="005579C9">
            <w:rPr>
              <w:rFonts w:eastAsiaTheme="majorEastAsia"/>
            </w:rPr>
            <w:t>[Recipient Street Address]</w:t>
          </w:r>
        </w:p>
      </w:docPartBody>
    </w:docPart>
    <w:docPart>
      <w:docPartPr>
        <w:name w:val="CF5ED884170A4C6CAE5D943628CEE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7D30ED-11CE-42E4-B426-A7A95C7870CF}"/>
      </w:docPartPr>
      <w:docPartBody>
        <w:p w:rsidR="008E1D0E" w:rsidRDefault="008E1D0E">
          <w:pPr>
            <w:pStyle w:val="CF5ED884170A4C6CAE5D943628CEEFC9"/>
          </w:pPr>
          <w:r w:rsidRPr="005579C9">
            <w:rPr>
              <w:rFonts w:eastAsiaTheme="majorEastAsia"/>
            </w:rPr>
            <w:t>[Recipient City, ST Zip]</w:t>
          </w:r>
        </w:p>
      </w:docPartBody>
    </w:docPart>
    <w:docPart>
      <w:docPartPr>
        <w:name w:val="2817BFA002CC493D97128900D68020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E44BC8-52C7-40EF-AE64-26AFE3731425}"/>
      </w:docPartPr>
      <w:docPartBody>
        <w:p w:rsidR="008E1D0E" w:rsidRDefault="008E1D0E">
          <w:pPr>
            <w:pStyle w:val="2817BFA002CC493D97128900D68020DC"/>
          </w:pPr>
          <w:r w:rsidRPr="00BB7E51">
            <w:t>[Recipient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D0E"/>
    <w:rsid w:val="008E1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B0883F332DE44CE799DB4FFBB2A714A0">
    <w:name w:val="B0883F332DE44CE799DB4FFBB2A714A0"/>
  </w:style>
  <w:style w:type="paragraph" w:customStyle="1" w:styleId="86AD97CABBBB42D58DAF28A923359051">
    <w:name w:val="86AD97CABBBB42D58DAF28A923359051"/>
  </w:style>
  <w:style w:type="paragraph" w:customStyle="1" w:styleId="DAAEEFA7BB1A4541BD1AFA4CCE6F902E">
    <w:name w:val="DAAEEFA7BB1A4541BD1AFA4CCE6F902E"/>
  </w:style>
  <w:style w:type="paragraph" w:customStyle="1" w:styleId="C2111AFC1AC247C7A268E0FE94AEBD6B">
    <w:name w:val="C2111AFC1AC247C7A268E0FE94AEBD6B"/>
  </w:style>
  <w:style w:type="paragraph" w:customStyle="1" w:styleId="4818BE75E4474D9D9FE054DFE9CBB7FE">
    <w:name w:val="4818BE75E4474D9D9FE054DFE9CBB7FE"/>
  </w:style>
  <w:style w:type="paragraph" w:customStyle="1" w:styleId="646E804902F647148A2CB7C24F0F83A7">
    <w:name w:val="646E804902F647148A2CB7C24F0F83A7"/>
  </w:style>
  <w:style w:type="paragraph" w:customStyle="1" w:styleId="CF5ED884170A4C6CAE5D943628CEEFC9">
    <w:name w:val="CF5ED884170A4C6CAE5D943628CEEFC9"/>
  </w:style>
  <w:style w:type="paragraph" w:customStyle="1" w:styleId="2817BFA002CC493D97128900D68020DC">
    <w:name w:val="2817BFA002CC493D97128900D68020DC"/>
  </w:style>
  <w:style w:type="paragraph" w:styleId="ListBullet">
    <w:name w:val="List Bullet"/>
    <w:basedOn w:val="Normal"/>
    <w:uiPriority w:val="11"/>
    <w:qFormat/>
    <w:pPr>
      <w:numPr>
        <w:numId w:val="1"/>
      </w:numPr>
      <w:spacing w:before="120" w:after="0" w:line="240" w:lineRule="auto"/>
    </w:pPr>
    <w:rPr>
      <w:rFonts w:eastAsiaTheme="minorHAnsi"/>
      <w:color w:val="595959" w:themeColor="text1" w:themeTint="A6"/>
      <w:sz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CB6AFB-A7F1-4816-9409-743ABF3C64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6FA8DA-38A3-448B-AFEB-DB79033E5F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D61ADE48-6FF0-4599-9D02-6F6374F1F9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{2B6B8D58-D976-405E-82B6-FF10AEAC8630}tf16392877_win32.dotx</Template>
  <TotalTime>0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2022-01-22T05:11:00Z</dcterms:created>
  <dcterms:modified xsi:type="dcterms:W3CDTF">2022-01-22T05:25:00Z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